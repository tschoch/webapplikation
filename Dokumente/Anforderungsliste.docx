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997" w:rsidRDefault="00AD32C0">
      <w:pPr>
        <w:rPr>
          <w:b/>
          <w:sz w:val="40"/>
          <w:szCs w:val="40"/>
          <w:u w:val="single"/>
        </w:rPr>
      </w:pPr>
      <w:r w:rsidRPr="00AD32C0">
        <w:rPr>
          <w:b/>
          <w:sz w:val="40"/>
          <w:szCs w:val="40"/>
          <w:u w:val="single"/>
        </w:rPr>
        <w:t>Anforderungsliste</w:t>
      </w:r>
    </w:p>
    <w:p w:rsidR="00AD32C0" w:rsidRPr="00AD32C0" w:rsidRDefault="00AD32C0">
      <w:pPr>
        <w:rPr>
          <w:b/>
          <w:u w:val="single"/>
        </w:rPr>
      </w:pPr>
    </w:p>
    <w:p w:rsidR="00AD32C0" w:rsidRPr="00AD32C0" w:rsidRDefault="00AD32C0" w:rsidP="00AD32C0">
      <w:pPr>
        <w:pStyle w:val="Listenabsatz"/>
      </w:pPr>
      <w:r w:rsidRPr="00AD32C0">
        <w:t>A.1</w:t>
      </w:r>
      <w:r>
        <w:t xml:space="preserve"> Der Kunde kann sich mit dem Fac</w:t>
      </w:r>
      <w:r w:rsidR="00985854">
        <w:t>ebo</w:t>
      </w:r>
      <w:r>
        <w:t>ok Ac</w:t>
      </w:r>
      <w:r w:rsidR="00985854">
        <w:t>c</w:t>
      </w:r>
      <w:r>
        <w:t>ount anmelden</w:t>
      </w:r>
      <w:r w:rsidRPr="00AD32C0">
        <w:tab/>
      </w:r>
    </w:p>
    <w:p w:rsidR="00AD32C0" w:rsidRPr="00AD32C0" w:rsidRDefault="00AD32C0" w:rsidP="00AD32C0">
      <w:pPr>
        <w:pStyle w:val="Listenabsatz"/>
      </w:pPr>
      <w:r w:rsidRPr="00AD32C0">
        <w:t>A.2</w:t>
      </w:r>
      <w:r>
        <w:t xml:space="preserve"> Der Dienstleister erstellt einen neuen A</w:t>
      </w:r>
      <w:r w:rsidR="00985854">
        <w:t>c</w:t>
      </w:r>
      <w:r>
        <w:t>count</w:t>
      </w:r>
    </w:p>
    <w:p w:rsidR="00AD32C0" w:rsidRDefault="00AD32C0" w:rsidP="00AD32C0">
      <w:pPr>
        <w:pStyle w:val="Listenabsatz"/>
      </w:pPr>
      <w:r w:rsidRPr="00AD32C0">
        <w:t>A.3</w:t>
      </w:r>
      <w:r w:rsidR="00985854">
        <w:t xml:space="preserve"> Der Dienstleister kann sein Profil editieren</w:t>
      </w:r>
    </w:p>
    <w:p w:rsidR="00985854" w:rsidRDefault="00985854" w:rsidP="00AD32C0">
      <w:pPr>
        <w:pStyle w:val="Listenabsatz"/>
      </w:pPr>
      <w:r>
        <w:t xml:space="preserve">A.4 Der Kunde kann nach Dienstleistung und </w:t>
      </w:r>
      <w:r w:rsidR="00EF3A2A">
        <w:t>Radius suchen</w:t>
      </w:r>
    </w:p>
    <w:p w:rsidR="00EF3A2A" w:rsidRDefault="00EF3A2A" w:rsidP="00AD32C0">
      <w:pPr>
        <w:pStyle w:val="Listenabsatz"/>
      </w:pPr>
      <w:r>
        <w:t>A.5 Der Kunde kann den Dienstleister mit 1-5 bewerten</w:t>
      </w:r>
    </w:p>
    <w:p w:rsidR="00EF3A2A" w:rsidRDefault="00EF3A2A" w:rsidP="00AD32C0">
      <w:pPr>
        <w:pStyle w:val="Listenabsatz"/>
      </w:pPr>
      <w:r>
        <w:t xml:space="preserve">A.6 Der Kunde kann zwischen den Ansichten Liste und </w:t>
      </w:r>
      <w:proofErr w:type="spellStart"/>
      <w:r>
        <w:t>Map</w:t>
      </w:r>
      <w:proofErr w:type="spellEnd"/>
      <w:r>
        <w:t xml:space="preserve"> wählen</w:t>
      </w:r>
    </w:p>
    <w:p w:rsidR="00EF3A2A" w:rsidRDefault="00EF3A2A" w:rsidP="00AD32C0">
      <w:pPr>
        <w:pStyle w:val="Listenabsatz"/>
      </w:pPr>
      <w:r>
        <w:t>A.7 Der Dienstleister kann 0-3 Bilder hoch laden</w:t>
      </w:r>
    </w:p>
    <w:p w:rsidR="00EF3A2A" w:rsidRDefault="00EF3A2A" w:rsidP="00AD32C0">
      <w:pPr>
        <w:pStyle w:val="Listenabsatz"/>
      </w:pPr>
      <w:r>
        <w:t>A.8 Der Dienstleister kann 1-n Dienstleistungen angeben</w:t>
      </w:r>
    </w:p>
    <w:p w:rsidR="00EF3A2A" w:rsidRPr="00AD32C0" w:rsidRDefault="00EF3A2A" w:rsidP="00452E71">
      <w:bookmarkStart w:id="0" w:name="_GoBack"/>
      <w:bookmarkEnd w:id="0"/>
    </w:p>
    <w:sectPr w:rsidR="00EF3A2A" w:rsidRPr="00AD32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747DF"/>
    <w:multiLevelType w:val="hybridMultilevel"/>
    <w:tmpl w:val="C21AF95A"/>
    <w:lvl w:ilvl="0" w:tplc="702816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2C0"/>
    <w:rsid w:val="002931EE"/>
    <w:rsid w:val="00452E71"/>
    <w:rsid w:val="00985854"/>
    <w:rsid w:val="009A3117"/>
    <w:rsid w:val="00AD32C0"/>
    <w:rsid w:val="00EF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F123796-B413-4EC8-AC23-05C9E1754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D3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E13D81D8</Template>
  <TotalTime>0</TotalTime>
  <Pages>1</Pages>
  <Words>62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Mosberger Benjamin</dc:creator>
  <cp:keywords/>
  <dc:description/>
  <cp:lastModifiedBy>Mosberger Benjamin</cp:lastModifiedBy>
  <cp:revision>2</cp:revision>
  <dcterms:created xsi:type="dcterms:W3CDTF">2016-03-15T11:52:00Z</dcterms:created>
  <dcterms:modified xsi:type="dcterms:W3CDTF">2016-03-15T12:16:00Z</dcterms:modified>
</cp:coreProperties>
</file>